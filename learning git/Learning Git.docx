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3C7" w:rsidRPr="0049753B" w:rsidRDefault="0049753B">
      <w:pPr>
        <w:rPr>
          <w:b/>
          <w:u w:val="single"/>
        </w:rPr>
      </w:pPr>
      <w:r w:rsidRPr="0049753B">
        <w:rPr>
          <w:b/>
          <w:u w:val="single"/>
        </w:rPr>
        <w:t>Learning</w:t>
      </w:r>
      <w:r w:rsidR="005F27B4" w:rsidRPr="0049753B">
        <w:rPr>
          <w:b/>
          <w:u w:val="single"/>
        </w:rPr>
        <w:t xml:space="preserve"> Git</w:t>
      </w:r>
    </w:p>
    <w:p w:rsidR="005F27B4" w:rsidRDefault="0049753B" w:rsidP="005F27B4">
      <w:r>
        <w:t xml:space="preserve"> </w:t>
      </w:r>
      <w:r w:rsidR="005F27B4">
        <w:t>git init</w:t>
      </w:r>
    </w:p>
    <w:p w:rsidR="005F27B4" w:rsidRDefault="005F27B4" w:rsidP="005F27B4">
      <w:pPr>
        <w:pBdr>
          <w:bottom w:val="single" w:sz="6" w:space="1" w:color="auto"/>
        </w:pBdr>
      </w:pPr>
      <w:r>
        <w:t>git status</w:t>
      </w:r>
    </w:p>
    <w:p w:rsidR="0049753B" w:rsidRDefault="0049753B" w:rsidP="005F27B4"/>
    <w:p w:rsidR="0049753B" w:rsidRDefault="00074436" w:rsidP="005F27B4">
      <w:pPr>
        <w:pBdr>
          <w:bottom w:val="single" w:sz="6" w:space="1" w:color="auto"/>
        </w:pBdr>
      </w:pPr>
      <w:r>
        <w:t>C</w:t>
      </w:r>
      <w:r w:rsidR="0049753B">
        <w:t>reate files to commit in remote branch and then</w:t>
      </w:r>
    </w:p>
    <w:p w:rsidR="0049753B" w:rsidRDefault="0049753B" w:rsidP="005F27B4"/>
    <w:p w:rsidR="005F27B4" w:rsidRDefault="005F27B4" w:rsidP="005F27B4">
      <w:r>
        <w:t>git add *</w:t>
      </w:r>
    </w:p>
    <w:p w:rsidR="005F27B4" w:rsidRDefault="005F27B4" w:rsidP="005F27B4">
      <w:r>
        <w:t>git commit</w:t>
      </w:r>
      <w:r w:rsidR="0049753B">
        <w:t xml:space="preserve"> –m “message for commit”</w:t>
      </w:r>
    </w:p>
    <w:p w:rsidR="005F27B4" w:rsidRDefault="005F27B4" w:rsidP="005F27B4">
      <w:r>
        <w:t xml:space="preserve">git remote add origin </w:t>
      </w:r>
      <w:hyperlink r:id="rId7" w:history="1">
        <w:r w:rsidRPr="001C3B00">
          <w:rPr>
            <w:rStyle w:val="Hyperlink"/>
          </w:rPr>
          <w:t>https://github.com/rksuthar19/demojava.git</w:t>
        </w:r>
      </w:hyperlink>
    </w:p>
    <w:p w:rsidR="0049753B" w:rsidRDefault="0049753B" w:rsidP="005F27B4">
      <w:r>
        <w:t>git push origin master</w:t>
      </w:r>
    </w:p>
    <w:p w:rsidR="0049753B" w:rsidRDefault="0049753B" w:rsidP="0049753B">
      <w:pPr>
        <w:pBdr>
          <w:top w:val="single" w:sz="6" w:space="1" w:color="auto"/>
          <w:bottom w:val="single" w:sz="6" w:space="1" w:color="auto"/>
        </w:pBdr>
      </w:pPr>
    </w:p>
    <w:p w:rsidR="0049753B" w:rsidRDefault="0049753B" w:rsidP="0049753B">
      <w:pPr>
        <w:pBdr>
          <w:top w:val="single" w:sz="6" w:space="1" w:color="auto"/>
          <w:bottom w:val="single" w:sz="6" w:space="1" w:color="auto"/>
        </w:pBdr>
      </w:pPr>
      <w:r>
        <w:t>Now delete your project and see how to pull it from remote</w:t>
      </w:r>
    </w:p>
    <w:p w:rsidR="0049753B" w:rsidRDefault="0049753B" w:rsidP="005F27B4"/>
    <w:p w:rsidR="005F27B4" w:rsidRDefault="005F27B4" w:rsidP="005F27B4">
      <w:r>
        <w:t xml:space="preserve">git clone </w:t>
      </w:r>
      <w:hyperlink r:id="rId8" w:history="1">
        <w:r w:rsidRPr="001C3B00">
          <w:rPr>
            <w:rStyle w:val="Hyperlink"/>
          </w:rPr>
          <w:t>https://github.com/rksuthar19/demojava.git</w:t>
        </w:r>
      </w:hyperlink>
    </w:p>
    <w:p w:rsidR="005F27B4" w:rsidRDefault="0049753B" w:rsidP="005F27B4">
      <w:r>
        <w:t>cd “project name”</w:t>
      </w:r>
    </w:p>
    <w:p w:rsidR="0049753B" w:rsidRDefault="0049753B" w:rsidP="0049753B">
      <w:pPr>
        <w:pBdr>
          <w:bottom w:val="single" w:sz="6" w:space="1" w:color="auto"/>
        </w:pBdr>
      </w:pPr>
      <w:r>
        <w:t>git pull</w:t>
      </w:r>
    </w:p>
    <w:p w:rsidR="0049753B" w:rsidRDefault="0049753B" w:rsidP="0049753B"/>
    <w:p w:rsidR="00506295" w:rsidRDefault="00506295" w:rsidP="00506295">
      <w:r>
        <w:t xml:space="preserve">git remote show origin </w:t>
      </w:r>
    </w:p>
    <w:p w:rsidR="00506295" w:rsidRDefault="00506295" w:rsidP="00506295">
      <w:r>
        <w:t>* remote origin</w:t>
      </w:r>
    </w:p>
    <w:p w:rsidR="00506295" w:rsidRDefault="00506295" w:rsidP="00506295">
      <w:r>
        <w:t xml:space="preserve">  Fetch URL: https://github.com/rksuthar19/demo.git</w:t>
      </w:r>
    </w:p>
    <w:p w:rsidR="00506295" w:rsidRDefault="00506295" w:rsidP="00506295">
      <w:r>
        <w:t xml:space="preserve">  Push  URL: https://github.com/rksuthar19/demo.git</w:t>
      </w:r>
    </w:p>
    <w:p w:rsidR="00506295" w:rsidRDefault="00506295" w:rsidP="00506295">
      <w:r>
        <w:t xml:space="preserve">  HEAD branch (remote HEAD is ambiguous, may be one of the following):</w:t>
      </w:r>
    </w:p>
    <w:p w:rsidR="00506295" w:rsidRDefault="00506295" w:rsidP="00506295">
      <w:r>
        <w:t xml:space="preserve">    master</w:t>
      </w:r>
    </w:p>
    <w:p w:rsidR="00506295" w:rsidRDefault="00506295" w:rsidP="00506295">
      <w:r>
        <w:t xml:space="preserve">    master-copy</w:t>
      </w:r>
    </w:p>
    <w:p w:rsidR="00506295" w:rsidRDefault="00506295" w:rsidP="00506295">
      <w:r>
        <w:t xml:space="preserve">  Remote branches:</w:t>
      </w:r>
    </w:p>
    <w:p w:rsidR="00506295" w:rsidRDefault="00506295" w:rsidP="00506295">
      <w:r>
        <w:t xml:space="preserve">    master      tracked</w:t>
      </w:r>
    </w:p>
    <w:p w:rsidR="00506295" w:rsidRDefault="00506295" w:rsidP="00506295">
      <w:r>
        <w:t xml:space="preserve">    master-copy new (next fetch will store in remotes/origin)</w:t>
      </w:r>
    </w:p>
    <w:p w:rsidR="00506295" w:rsidRDefault="00506295" w:rsidP="00506295">
      <w:r>
        <w:lastRenderedPageBreak/>
        <w:t xml:space="preserve">  Local branch configured for 'git pull':</w:t>
      </w:r>
    </w:p>
    <w:p w:rsidR="00506295" w:rsidRDefault="00506295" w:rsidP="00506295">
      <w:r>
        <w:t xml:space="preserve">    master merges with remote master</w:t>
      </w:r>
    </w:p>
    <w:p w:rsidR="00506295" w:rsidRDefault="00506295" w:rsidP="00506295">
      <w:r>
        <w:t xml:space="preserve">  Local ref configured for 'git push':</w:t>
      </w:r>
    </w:p>
    <w:p w:rsidR="00506295" w:rsidRDefault="00506295" w:rsidP="0049753B">
      <w:r>
        <w:t xml:space="preserve">    master pushes to master (up to date)</w:t>
      </w:r>
    </w:p>
    <w:p w:rsidR="0049753B" w:rsidRDefault="00074436" w:rsidP="0049753B">
      <w:pPr>
        <w:pBdr>
          <w:bottom w:val="single" w:sz="6" w:space="1" w:color="auto"/>
        </w:pBdr>
      </w:pPr>
      <w:r>
        <w:t>T</w:t>
      </w:r>
      <w:r w:rsidR="0049753B">
        <w:t xml:space="preserve">hat’s all from my side </w:t>
      </w:r>
      <w:r w:rsidR="0049753B">
        <w:sym w:font="Wingdings" w:char="F04A"/>
      </w:r>
    </w:p>
    <w:sectPr w:rsidR="0049753B" w:rsidSect="005B33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2C7" w:rsidRDefault="00F802C7" w:rsidP="00AA0C89">
      <w:pPr>
        <w:spacing w:after="0" w:line="240" w:lineRule="auto"/>
      </w:pPr>
      <w:r>
        <w:separator/>
      </w:r>
    </w:p>
  </w:endnote>
  <w:endnote w:type="continuationSeparator" w:id="1">
    <w:p w:rsidR="00F802C7" w:rsidRDefault="00F802C7" w:rsidP="00AA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Rakesh Kumar Suthar</w:t>
    </w:r>
    <w:r>
      <w:rPr>
        <w:rFonts w:asciiTheme="majorHAnsi" w:hAnsiTheme="majorHAnsi"/>
      </w:rPr>
      <w:ptab w:relativeTo="margin" w:alignment="right" w:leader="none"/>
    </w:r>
    <w:r>
      <w:t xml:space="preserve">It’s all about money </w:t>
    </w:r>
  </w:p>
  <w:p w:rsidR="00AA0C89" w:rsidRDefault="00AA0C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2C7" w:rsidRDefault="00F802C7" w:rsidP="00AA0C89">
      <w:pPr>
        <w:spacing w:after="0" w:line="240" w:lineRule="auto"/>
      </w:pPr>
      <w:r>
        <w:separator/>
      </w:r>
    </w:p>
  </w:footnote>
  <w:footnote w:type="continuationSeparator" w:id="1">
    <w:p w:rsidR="00F802C7" w:rsidRDefault="00F802C7" w:rsidP="00AA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C89" w:rsidRDefault="00AA0C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F3EAC"/>
    <w:multiLevelType w:val="hybridMultilevel"/>
    <w:tmpl w:val="0EE6DE7A"/>
    <w:lvl w:ilvl="0" w:tplc="8AECEF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27B4"/>
    <w:rsid w:val="00074436"/>
    <w:rsid w:val="000C7E16"/>
    <w:rsid w:val="0049753B"/>
    <w:rsid w:val="00506295"/>
    <w:rsid w:val="005B33C7"/>
    <w:rsid w:val="005F27B4"/>
    <w:rsid w:val="006A236E"/>
    <w:rsid w:val="00914285"/>
    <w:rsid w:val="00AA0C89"/>
    <w:rsid w:val="00F80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7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A0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C89"/>
  </w:style>
  <w:style w:type="paragraph" w:styleId="Footer">
    <w:name w:val="footer"/>
    <w:basedOn w:val="Normal"/>
    <w:link w:val="FooterChar"/>
    <w:uiPriority w:val="99"/>
    <w:unhideWhenUsed/>
    <w:rsid w:val="00AA0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C89"/>
  </w:style>
  <w:style w:type="paragraph" w:styleId="BalloonText">
    <w:name w:val="Balloon Text"/>
    <w:basedOn w:val="Normal"/>
    <w:link w:val="BalloonTextChar"/>
    <w:uiPriority w:val="99"/>
    <w:semiHidden/>
    <w:unhideWhenUsed/>
    <w:rsid w:val="00AA0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ksuthar19/demojava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ksuthar19/demojava.g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suthar</dc:creator>
  <cp:lastModifiedBy>suthar</cp:lastModifiedBy>
  <cp:revision>5</cp:revision>
  <dcterms:created xsi:type="dcterms:W3CDTF">2014-05-11T10:21:00Z</dcterms:created>
  <dcterms:modified xsi:type="dcterms:W3CDTF">2014-05-11T11:20:00Z</dcterms:modified>
</cp:coreProperties>
</file>